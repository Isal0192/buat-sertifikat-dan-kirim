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1C793" w14:textId="77777777" w:rsidR="002E135D" w:rsidRPr="002870E8" w:rsidRDefault="009C1CEC" w:rsidP="000971C0">
      <w:pPr>
        <w:spacing w:before="0"/>
      </w:pPr>
      <w:r w:rsidRPr="002870E8">
        <w:rPr>
          <w:noProof/>
          <w:lang w:val="en-US"/>
        </w:rPr>
        <w:drawing>
          <wp:anchor distT="0" distB="0" distL="114300" distR="114300" simplePos="0" relativeHeight="251657216" behindDoc="1" locked="1" layoutInCell="1" allowOverlap="1" wp14:anchorId="2130237A" wp14:editId="4ECDC77A">
            <wp:simplePos x="0" y="0"/>
            <wp:positionH relativeFrom="margin">
              <wp:align>center</wp:align>
            </wp:positionH>
            <wp:positionV relativeFrom="page">
              <wp:posOffset>1234440</wp:posOffset>
            </wp:positionV>
            <wp:extent cx="3026664" cy="594360"/>
            <wp:effectExtent l="0" t="0" r="2540" b="0"/>
            <wp:wrapNone/>
            <wp:docPr id="1" name="Grafi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lang w:bidi="id-ID"/>
        </w:rPr>
        <w:pict w14:anchorId="476A6A16">
          <v:rect id="Persegi panjang 16" o:spid="_x0000_s2050" alt="&quot;&quot;" style="position:absolute;left:0;text-align:left;margin-left:0;margin-top:0;width:11in;height:612pt;z-index:-251658240;visibility:visible;mso-width-percent:1000;mso-height-percent:1000;mso-position-horizontal-relative:page;mso-position-vertical-relative:page;mso-width-percent:100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" filled="f" strokecolor="#f3a7a2 [3206]" strokeweight="45pt">
            <w10:wrap anchorx="page" anchory="page"/>
            <w10:anchorlock/>
          </v:rect>
        </w:pic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1326"/>
        <w:gridCol w:w="5309"/>
        <w:gridCol w:w="3063"/>
        <w:gridCol w:w="5309"/>
        <w:gridCol w:w="1327"/>
      </w:tblGrid>
      <w:tr w:rsidR="007D2D09" w:rsidRPr="00794A59" w14:paraId="058F025C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391213D1" w14:textId="77777777" w:rsidR="002E135D" w:rsidRPr="00794A59" w:rsidRDefault="00000000" w:rsidP="00794A59">
            <w:pPr>
              <w:pStyle w:val="JudulAtas"/>
            </w:pPr>
            <w:sdt>
              <w:sdtPr>
                <w:id w:val="569086693"/>
                <w:placeholder>
                  <w:docPart w:val="93AEEE11B8934AC5A29C82525F528FF7"/>
                </w:placeholder>
                <w:temporary/>
                <w:showingPlcHdr/>
              </w:sdtPr>
              <w:sdtContent>
                <w:r w:rsidR="00794A59" w:rsidRPr="00794A59">
                  <w:rPr>
                    <w:lang w:bidi="id-ID"/>
                  </w:rPr>
                  <w:t>Terbaik di Dunia</w:t>
                </w:r>
              </w:sdtContent>
            </w:sdt>
          </w:p>
        </w:tc>
      </w:tr>
      <w:tr w:rsidR="00794A59" w:rsidRPr="00794A59" w14:paraId="520466B5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5A5A3732" w14:textId="20285E47" w:rsidR="00B51FB4" w:rsidRPr="00794A59" w:rsidRDefault="00403739" w:rsidP="00243961">
            <w:pPr>
              <w:pStyle w:val="TeksGradien"/>
            </w:pPr>
            <w:r>
              <w:t>SEMINAR</w:t>
            </w:r>
          </w:p>
        </w:tc>
      </w:tr>
      <w:tr w:rsidR="007D2D09" w:rsidRPr="002870E8" w14:paraId="29973EE8" w14:textId="77777777" w:rsidTr="000971C0">
        <w:trPr>
          <w:trHeight w:val="729"/>
        </w:trPr>
        <w:tc>
          <w:tcPr>
            <w:tcW w:w="14400" w:type="dxa"/>
            <w:gridSpan w:val="5"/>
          </w:tcPr>
          <w:p w14:paraId="0DE51D07" w14:textId="77777777" w:rsidR="002E135D" w:rsidRPr="002870E8" w:rsidRDefault="00000000" w:rsidP="002870E8">
            <w:sdt>
              <w:sdtPr>
                <w:id w:val="-1443455048"/>
                <w:placeholder>
                  <w:docPart w:val="F7D8B5C2DB7442B1B0BB18FF9B7FBA19"/>
                </w:placeholder>
                <w:temporary/>
                <w:showingPlcHdr/>
              </w:sdtPr>
              <w:sdtContent>
                <w:r w:rsidR="00794A59" w:rsidRPr="002870E8">
                  <w:rPr>
                    <w:lang w:bidi="id-ID"/>
                  </w:rPr>
                  <w:t>Sertifikat ini diberikan kepada</w:t>
                </w:r>
              </w:sdtContent>
            </w:sdt>
          </w:p>
        </w:tc>
      </w:tr>
      <w:tr w:rsidR="007D2D09" w:rsidRPr="00794A59" w14:paraId="1B1EBB90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2A5507F3" w14:textId="77777777" w:rsidR="002E135D" w:rsidRPr="00794A59" w:rsidRDefault="00243961" w:rsidP="00243961">
            <w:pPr>
              <w:pStyle w:val="Nama"/>
            </w:pPr>
            <w:r>
              <w:rPr>
                <w:lang w:val="en-US"/>
              </w:rPr>
              <w:t>{{ NAMA }}</w:t>
            </w:r>
          </w:p>
        </w:tc>
      </w:tr>
      <w:tr w:rsidR="00D16F2A" w:rsidRPr="002870E8" w14:paraId="0F865BF8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050E4554" w14:textId="06C8291D" w:rsidR="00D16F2A" w:rsidRPr="002870E8" w:rsidRDefault="00243961" w:rsidP="00243961">
            <w:r>
              <w:rPr>
                <w:lang w:val="en-US"/>
              </w:rPr>
              <w:t xml:space="preserve">Sebagai </w:t>
            </w:r>
            <w:r w:rsidR="00403739">
              <w:rPr>
                <w:lang w:val="en-US"/>
              </w:rPr>
              <w:t>PESERTA</w:t>
            </w:r>
            <w:r>
              <w:rPr>
                <w:lang w:val="en-US"/>
              </w:rPr>
              <w:t xml:space="preserve"> Terbaik Tahun </w:t>
            </w:r>
            <w:r w:rsidR="00403739">
              <w:rPr>
                <w:lang w:val="en-US"/>
              </w:rPr>
              <w:t>2024</w:t>
            </w:r>
          </w:p>
        </w:tc>
      </w:tr>
      <w:tr w:rsidR="007D2D09" w:rsidRPr="007D2D09" w14:paraId="47E40D0F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3082F244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2A94E4E2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US"/>
              </w:rPr>
              <w:drawing>
                <wp:inline distT="0" distB="0" distL="0" distR="0" wp14:anchorId="5874B4DE" wp14:editId="104B918D">
                  <wp:extent cx="2121877" cy="304800"/>
                  <wp:effectExtent l="0" t="0" r="0" b="0"/>
                  <wp:docPr id="5" name="Grafik 5" descr="Tanda tang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 descr="Tanda tangan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2D1D8533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08BB9DC" w14:textId="35B21E49" w:rsidR="00513B92" w:rsidRPr="00794A59" w:rsidRDefault="00403739" w:rsidP="00243961">
            <w:pPr>
              <w:pStyle w:val="Tanggal"/>
            </w:pPr>
            <w:r>
              <w:rPr>
                <w:lang w:val="en-US"/>
              </w:rPr>
              <w:t>ROBIUL AWAL</w:t>
            </w:r>
            <w:r w:rsidR="00243961">
              <w:rPr>
                <w:lang w:val="en-US"/>
              </w:rPr>
              <w:t xml:space="preserve"> </w:t>
            </w:r>
          </w:p>
        </w:tc>
        <w:tc>
          <w:tcPr>
            <w:tcW w:w="1170" w:type="dxa"/>
            <w:vMerge w:val="restart"/>
          </w:tcPr>
          <w:p w14:paraId="6B661FEF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57446460" w14:textId="77777777" w:rsidTr="00794A59">
        <w:trPr>
          <w:trHeight w:val="576"/>
        </w:trPr>
        <w:tc>
          <w:tcPr>
            <w:tcW w:w="1170" w:type="dxa"/>
            <w:vMerge/>
          </w:tcPr>
          <w:p w14:paraId="12D5CE65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2F5BB948" w14:textId="21727801" w:rsidR="000D4898" w:rsidRPr="002870E8" w:rsidRDefault="00243961" w:rsidP="00243961">
            <w:r>
              <w:rPr>
                <w:lang w:val="en-US"/>
              </w:rPr>
              <w:t xml:space="preserve">PENYELENGGARA </w:t>
            </w:r>
          </w:p>
        </w:tc>
        <w:tc>
          <w:tcPr>
            <w:tcW w:w="2700" w:type="dxa"/>
            <w:vMerge/>
          </w:tcPr>
          <w:p w14:paraId="6CDFC8A9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6021DC80" w14:textId="77777777" w:rsidR="00513B92" w:rsidRPr="002870E8" w:rsidRDefault="00000000" w:rsidP="002870E8">
            <w:sdt>
              <w:sdtPr>
                <w:id w:val="-1984847427"/>
                <w:placeholder>
                  <w:docPart w:val="642662B8E7FB4A5BA620EED93EB58B5A"/>
                </w:placeholder>
                <w:temporary/>
                <w:showingPlcHdr/>
              </w:sdtPr>
              <w:sdtContent>
                <w:r w:rsidR="00794A59" w:rsidRPr="002870E8">
                  <w:rPr>
                    <w:lang w:bidi="id-ID"/>
                  </w:rPr>
                  <w:t>Tanggal</w:t>
                </w:r>
              </w:sdtContent>
            </w:sdt>
          </w:p>
        </w:tc>
        <w:tc>
          <w:tcPr>
            <w:tcW w:w="1170" w:type="dxa"/>
            <w:vMerge/>
          </w:tcPr>
          <w:p w14:paraId="0E1503ED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75CBA970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7C4D73">
      <w:pgSz w:w="16838" w:h="11906" w:orient="landscape" w:code="9"/>
      <w:pgMar w:top="3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33044" w14:textId="77777777" w:rsidR="00BA5762" w:rsidRDefault="00BA5762" w:rsidP="0063337F">
      <w:r>
        <w:separator/>
      </w:r>
    </w:p>
  </w:endnote>
  <w:endnote w:type="continuationSeparator" w:id="0">
    <w:p w14:paraId="223A79B9" w14:textId="77777777" w:rsidR="00BA5762" w:rsidRDefault="00BA5762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F1F3A" w14:textId="77777777" w:rsidR="00BA5762" w:rsidRDefault="00BA5762" w:rsidP="0063337F">
      <w:r>
        <w:separator/>
      </w:r>
    </w:p>
  </w:footnote>
  <w:footnote w:type="continuationSeparator" w:id="0">
    <w:p w14:paraId="4EDF6F4F" w14:textId="77777777" w:rsidR="00BA5762" w:rsidRDefault="00BA5762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665812">
    <w:abstractNumId w:val="9"/>
  </w:num>
  <w:num w:numId="2" w16cid:durableId="767192946">
    <w:abstractNumId w:val="7"/>
  </w:num>
  <w:num w:numId="3" w16cid:durableId="2009627855">
    <w:abstractNumId w:val="6"/>
  </w:num>
  <w:num w:numId="4" w16cid:durableId="1969578801">
    <w:abstractNumId w:val="5"/>
  </w:num>
  <w:num w:numId="5" w16cid:durableId="1682198592">
    <w:abstractNumId w:val="4"/>
  </w:num>
  <w:num w:numId="6" w16cid:durableId="1528639554">
    <w:abstractNumId w:val="8"/>
  </w:num>
  <w:num w:numId="7" w16cid:durableId="392048990">
    <w:abstractNumId w:val="3"/>
  </w:num>
  <w:num w:numId="8" w16cid:durableId="1239637772">
    <w:abstractNumId w:val="2"/>
  </w:num>
  <w:num w:numId="9" w16cid:durableId="839344959">
    <w:abstractNumId w:val="1"/>
  </w:num>
  <w:num w:numId="10" w16cid:durableId="80612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961"/>
    <w:rsid w:val="000355F0"/>
    <w:rsid w:val="00043414"/>
    <w:rsid w:val="00045B8D"/>
    <w:rsid w:val="00051D91"/>
    <w:rsid w:val="00054A0C"/>
    <w:rsid w:val="00056200"/>
    <w:rsid w:val="00083877"/>
    <w:rsid w:val="0009289D"/>
    <w:rsid w:val="00094509"/>
    <w:rsid w:val="000971C0"/>
    <w:rsid w:val="000A5642"/>
    <w:rsid w:val="000C5638"/>
    <w:rsid w:val="000C68ED"/>
    <w:rsid w:val="000D17BC"/>
    <w:rsid w:val="000D2FB9"/>
    <w:rsid w:val="000D4898"/>
    <w:rsid w:val="001005CA"/>
    <w:rsid w:val="001149FA"/>
    <w:rsid w:val="00123ABE"/>
    <w:rsid w:val="00145E02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3961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E089A"/>
    <w:rsid w:val="003F1E9F"/>
    <w:rsid w:val="00403739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5F38E7"/>
    <w:rsid w:val="0063337F"/>
    <w:rsid w:val="00640D0C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482"/>
    <w:rsid w:val="00725AAE"/>
    <w:rsid w:val="0076651E"/>
    <w:rsid w:val="00794A59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F392C"/>
    <w:rsid w:val="00905755"/>
    <w:rsid w:val="00937F18"/>
    <w:rsid w:val="00940183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20B72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5762"/>
    <w:rsid w:val="00BA67D5"/>
    <w:rsid w:val="00BB0EBB"/>
    <w:rsid w:val="00BD4307"/>
    <w:rsid w:val="00BF02F6"/>
    <w:rsid w:val="00C05755"/>
    <w:rsid w:val="00C526C7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E106E3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87FE7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003B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nggal">
    <w:name w:val="Date"/>
    <w:basedOn w:val="Normal"/>
    <w:next w:val="Normal"/>
    <w:link w:val="TanggalK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TanggalKAR">
    <w:name w:val="Tanggal KAR"/>
    <w:basedOn w:val="FontParagrafDefault"/>
    <w:link w:val="Tanggal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K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ksGradien">
    <w:name w:val="Teks Gradien"/>
    <w:basedOn w:val="Normal"/>
    <w:next w:val="Normal"/>
    <w:link w:val="KarakterTeksGradien"/>
    <w:uiPriority w:val="99"/>
    <w:qFormat/>
    <w:rsid w:val="000A5642"/>
    <w:pPr>
      <w:spacing w:before="0"/>
    </w:pPr>
    <w:rPr>
      <w:rFonts w:asciiTheme="majorHAnsi" w:hAnsiTheme="majorHAnsi"/>
      <w:b/>
      <w:color w:val="F59370" w:themeColor="accent2"/>
      <w:sz w:val="180"/>
      <w:szCs w:val="180"/>
    </w:rPr>
  </w:style>
  <w:style w:type="paragraph" w:customStyle="1" w:styleId="Nama">
    <w:name w:val="Nama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KarakterTeksGradien">
    <w:name w:val="Karakter Teks Gradien"/>
    <w:basedOn w:val="FontParagrafDefault"/>
    <w:link w:val="TeksGradien"/>
    <w:uiPriority w:val="99"/>
    <w:rsid w:val="000A5642"/>
    <w:rPr>
      <w:rFonts w:asciiTheme="majorHAnsi" w:hAnsiTheme="majorHAnsi"/>
      <w:b/>
      <w:color w:val="F59370" w:themeColor="accent2"/>
      <w:sz w:val="180"/>
      <w:szCs w:val="180"/>
    </w:rPr>
  </w:style>
  <w:style w:type="paragraph" w:customStyle="1" w:styleId="JudulAtas">
    <w:name w:val="Judul Atas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mpatpenampungteks">
    <w:name w:val="Placeholder Text"/>
    <w:basedOn w:val="FontParagrafDefault"/>
    <w:uiPriority w:val="99"/>
    <w:semiHidden/>
    <w:rsid w:val="00794A59"/>
    <w:rPr>
      <w:color w:val="808080"/>
    </w:rPr>
  </w:style>
  <w:style w:type="character" w:customStyle="1" w:styleId="HeaderKAR">
    <w:name w:val="Header KAR"/>
    <w:basedOn w:val="FontParagrafDefault"/>
    <w:link w:val="Header"/>
    <w:uiPriority w:val="99"/>
    <w:rsid w:val="0063337F"/>
  </w:style>
  <w:style w:type="paragraph" w:styleId="Footer">
    <w:name w:val="footer"/>
    <w:basedOn w:val="Normal"/>
    <w:link w:val="FooterK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63337F"/>
  </w:style>
  <w:style w:type="paragraph" w:styleId="TeksBalon">
    <w:name w:val="Balloon Text"/>
    <w:basedOn w:val="Normal"/>
    <w:link w:val="TeksBalonKAR"/>
    <w:uiPriority w:val="99"/>
    <w:semiHidden/>
    <w:unhideWhenUsed/>
    <w:rsid w:val="00940183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40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857\Downloads\dwnld\tf10002124_win3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AEEE11B8934AC5A29C82525F528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82431-D20D-49CB-A750-76051381B19C}"/>
      </w:docPartPr>
      <w:docPartBody>
        <w:p w:rsidR="00285F9B" w:rsidRDefault="00406B32">
          <w:pPr>
            <w:pStyle w:val="93AEEE11B8934AC5A29C82525F528FF7"/>
          </w:pPr>
          <w:r w:rsidRPr="00794A59">
            <w:rPr>
              <w:lang w:bidi="id-ID"/>
            </w:rPr>
            <w:t>Terbaik di Dunia</w:t>
          </w:r>
        </w:p>
      </w:docPartBody>
    </w:docPart>
    <w:docPart>
      <w:docPartPr>
        <w:name w:val="F7D8B5C2DB7442B1B0BB18FF9B7FB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8E7F-0BA7-4F5F-83E1-11393686D0BA}"/>
      </w:docPartPr>
      <w:docPartBody>
        <w:p w:rsidR="00285F9B" w:rsidRDefault="00406B32">
          <w:pPr>
            <w:pStyle w:val="F7D8B5C2DB7442B1B0BB18FF9B7FBA19"/>
          </w:pPr>
          <w:r w:rsidRPr="002870E8">
            <w:rPr>
              <w:lang w:bidi="id-ID"/>
            </w:rPr>
            <w:t>Sertifikat ini diberikan kepada</w:t>
          </w:r>
        </w:p>
      </w:docPartBody>
    </w:docPart>
    <w:docPart>
      <w:docPartPr>
        <w:name w:val="642662B8E7FB4A5BA620EED93EB58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15760-7A23-44C1-9F9A-9DFE217B13A1}"/>
      </w:docPartPr>
      <w:docPartBody>
        <w:p w:rsidR="00285F9B" w:rsidRDefault="00406B32">
          <w:pPr>
            <w:pStyle w:val="642662B8E7FB4A5BA620EED93EB58B5A"/>
          </w:pPr>
          <w:r w:rsidRPr="002870E8">
            <w:rPr>
              <w:lang w:bidi="id-ID"/>
            </w:rPr>
            <w:t>Tanggal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B32"/>
    <w:rsid w:val="00145E02"/>
    <w:rsid w:val="00285F9B"/>
    <w:rsid w:val="00406B32"/>
    <w:rsid w:val="00B3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93AEEE11B8934AC5A29C82525F528FF7">
    <w:name w:val="93AEEE11B8934AC5A29C82525F528FF7"/>
  </w:style>
  <w:style w:type="paragraph" w:customStyle="1" w:styleId="F7D8B5C2DB7442B1B0BB18FF9B7FBA19">
    <w:name w:val="F7D8B5C2DB7442B1B0BB18FF9B7FBA19"/>
  </w:style>
  <w:style w:type="paragraph" w:customStyle="1" w:styleId="642662B8E7FB4A5BA620EED93EB58B5A">
    <w:name w:val="642662B8E7FB4A5BA620EED93EB58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tf10002124_win32 (1).dotx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2023-08-12T05:44:00Z</dcterms:created>
  <dcterms:modified xsi:type="dcterms:W3CDTF">2024-08-02T03:03:00Z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